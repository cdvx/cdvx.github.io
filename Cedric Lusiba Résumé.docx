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D3CD" w14:textId="77777777" w:rsidR="00D06709" w:rsidRPr="0069130C" w:rsidRDefault="00D06709" w:rsidP="00DF1CB4">
      <w:pPr>
        <w:rPr>
          <w:noProof/>
          <w:color w:val="FFFFFF" w:themeColor="background1"/>
          <w:sz w:val="8"/>
          <w:szCs w:val="12"/>
          <w:lang w:val="en-GB"/>
        </w:rPr>
      </w:pPr>
    </w:p>
    <w:tbl>
      <w:tblPr>
        <w:tblStyle w:val="TableGrid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23"/>
        <w:gridCol w:w="2245"/>
        <w:gridCol w:w="142"/>
        <w:gridCol w:w="317"/>
        <w:gridCol w:w="142"/>
        <w:gridCol w:w="998"/>
        <w:gridCol w:w="284"/>
        <w:gridCol w:w="847"/>
        <w:gridCol w:w="142"/>
        <w:gridCol w:w="317"/>
        <w:gridCol w:w="142"/>
        <w:gridCol w:w="1777"/>
        <w:gridCol w:w="6"/>
      </w:tblGrid>
      <w:tr w:rsidR="0069130C" w:rsidRPr="0069130C" w14:paraId="74E5B3F0" w14:textId="77777777" w:rsidTr="0069130C">
        <w:trPr>
          <w:gridAfter w:val="1"/>
          <w:wAfter w:w="6" w:type="dxa"/>
          <w:trHeight w:val="1118"/>
        </w:trPr>
        <w:tc>
          <w:tcPr>
            <w:tcW w:w="10495" w:type="dxa"/>
            <w:gridSpan w:val="18"/>
            <w:tcBorders>
              <w:bottom w:val="single" w:sz="24" w:space="0" w:color="2C3B57" w:themeColor="text2"/>
            </w:tcBorders>
            <w:shd w:val="clear" w:color="auto" w:fill="233E48" w:themeFill="background2" w:themeFillShade="40"/>
          </w:tcPr>
          <w:p w14:paraId="024B3F4F" w14:textId="77777777" w:rsidR="00AD0DDD" w:rsidRPr="0069130C" w:rsidRDefault="00111FCC" w:rsidP="0069130C">
            <w:pPr>
              <w:pStyle w:val="Heading1"/>
              <w:ind w:left="510"/>
              <w:jc w:val="left"/>
              <w:rPr>
                <w:noProof/>
                <w:color w:val="FFFFFF" w:themeColor="background1"/>
                <w:sz w:val="72"/>
                <w:szCs w:val="72"/>
                <w:lang w:val="en-GB"/>
              </w:rPr>
            </w:pPr>
            <w:r w:rsidRPr="0069130C">
              <w:rPr>
                <w:noProof/>
                <w:color w:val="FFFFFF" w:themeColor="background1"/>
                <w:sz w:val="72"/>
                <w:szCs w:val="72"/>
                <w:lang w:val="en-GB"/>
              </w:rPr>
              <w:t>Cedric Lusiba</w:t>
            </w:r>
          </w:p>
          <w:p w14:paraId="1BC87964" w14:textId="351714B0" w:rsidR="00AD0DDD" w:rsidRPr="0069130C" w:rsidRDefault="00774B00" w:rsidP="0069130C">
            <w:pPr>
              <w:pStyle w:val="Heading2"/>
              <w:ind w:left="510"/>
              <w:jc w:val="left"/>
              <w:rPr>
                <w:noProof/>
                <w:color w:val="FFFFFF" w:themeColor="background1"/>
                <w:sz w:val="36"/>
                <w:szCs w:val="36"/>
                <w:lang w:val="en-GB"/>
              </w:rPr>
            </w:pPr>
            <w:r>
              <w:rPr>
                <w:noProof/>
                <w:color w:val="FFFFFF" w:themeColor="background1"/>
                <w:sz w:val="36"/>
                <w:szCs w:val="36"/>
                <w:lang w:val="en-GB"/>
              </w:rPr>
              <w:t>Software engineer</w:t>
            </w:r>
          </w:p>
        </w:tc>
      </w:tr>
      <w:tr w:rsidR="00AD0DDD" w:rsidRPr="00AB5BC7" w14:paraId="2B830EE7" w14:textId="77777777" w:rsidTr="002317E6">
        <w:trPr>
          <w:gridAfter w:val="1"/>
          <w:wAfter w:w="6" w:type="dxa"/>
          <w:trHeight w:val="149"/>
        </w:trPr>
        <w:tc>
          <w:tcPr>
            <w:tcW w:w="10495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2B350163" w14:textId="77777777" w:rsidR="00AD0DDD" w:rsidRPr="00AB5BC7" w:rsidRDefault="00AD0DDD" w:rsidP="00DF1CB4">
            <w:pPr>
              <w:rPr>
                <w:noProof/>
                <w:lang w:val="en-GB"/>
              </w:rPr>
            </w:pPr>
          </w:p>
        </w:tc>
      </w:tr>
      <w:tr w:rsidR="005F5561" w:rsidRPr="00AB5BC7" w14:paraId="413282F0" w14:textId="77777777" w:rsidTr="002317E6">
        <w:trPr>
          <w:gridAfter w:val="1"/>
          <w:wAfter w:w="6" w:type="dxa"/>
          <w:trHeight w:val="314"/>
        </w:trPr>
        <w:tc>
          <w:tcPr>
            <w:tcW w:w="142" w:type="dxa"/>
            <w:vAlign w:val="center"/>
          </w:tcPr>
          <w:p w14:paraId="5DDF88E3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6393458E" w14:textId="77777777" w:rsidR="005F5561" w:rsidRPr="00AB5BC7" w:rsidRDefault="005F5561" w:rsidP="00DF1CB4">
            <w:pPr>
              <w:jc w:val="center"/>
              <w:rPr>
                <w:rStyle w:val="Emphasis"/>
                <w:noProof/>
                <w:lang w:val="en-GB"/>
              </w:rPr>
            </w:pPr>
            <w:r w:rsidRPr="00AB5BC7">
              <w:rPr>
                <w:rStyle w:val="Emphasis"/>
                <w:noProof/>
                <w:lang w:val="en-GB" w:bidi="en-GB"/>
              </w:rPr>
              <w:t>P</w:t>
            </w:r>
          </w:p>
        </w:tc>
        <w:tc>
          <w:tcPr>
            <w:tcW w:w="141" w:type="dxa"/>
            <w:vAlign w:val="center"/>
          </w:tcPr>
          <w:p w14:paraId="23E0314E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130" w:type="dxa"/>
            <w:vAlign w:val="center"/>
          </w:tcPr>
          <w:p w14:paraId="6AD03335" w14:textId="77777777" w:rsidR="005F5561" w:rsidRPr="00AB5BC7" w:rsidRDefault="0060443F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+256 702 795 399</w:t>
            </w:r>
          </w:p>
        </w:tc>
        <w:tc>
          <w:tcPr>
            <w:tcW w:w="138" w:type="dxa"/>
            <w:vAlign w:val="center"/>
          </w:tcPr>
          <w:p w14:paraId="50496918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2B51ACD7" w14:textId="77777777" w:rsidR="005F5561" w:rsidRPr="00AB5BC7" w:rsidRDefault="00AD6FA4" w:rsidP="00DF1CB4">
            <w:pPr>
              <w:jc w:val="center"/>
              <w:rPr>
                <w:rStyle w:val="Emphasis"/>
                <w:noProof/>
                <w:lang w:val="en-GB"/>
              </w:rPr>
            </w:pPr>
            <w:r w:rsidRPr="00AB5BC7">
              <w:rPr>
                <w:rStyle w:val="Emphasis"/>
                <w:noProof/>
                <w:lang w:val="en-GB" w:bidi="en-GB"/>
              </w:rPr>
              <w:t>E</w:t>
            </w:r>
          </w:p>
        </w:tc>
        <w:tc>
          <w:tcPr>
            <w:tcW w:w="23" w:type="dxa"/>
            <w:vAlign w:val="center"/>
          </w:tcPr>
          <w:p w14:paraId="776075E4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245" w:type="dxa"/>
            <w:vAlign w:val="center"/>
          </w:tcPr>
          <w:p w14:paraId="4A979819" w14:textId="77777777" w:rsidR="005F5561" w:rsidRPr="00AB5BC7" w:rsidRDefault="0060443F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cedriclusiba@gmail.com</w:t>
            </w:r>
          </w:p>
        </w:tc>
        <w:tc>
          <w:tcPr>
            <w:tcW w:w="142" w:type="dxa"/>
            <w:vAlign w:val="center"/>
          </w:tcPr>
          <w:p w14:paraId="34B2E30E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DBD601C" w14:textId="77777777" w:rsidR="005F5561" w:rsidRPr="00AB5BC7" w:rsidRDefault="00AD6FA4" w:rsidP="00DF1CB4">
            <w:pPr>
              <w:jc w:val="center"/>
              <w:rPr>
                <w:rStyle w:val="Emphasis"/>
                <w:noProof/>
                <w:lang w:val="en-GB"/>
              </w:rPr>
            </w:pPr>
            <w:r w:rsidRPr="00AB5BC7">
              <w:rPr>
                <w:rStyle w:val="Emphasis"/>
                <w:noProof/>
                <w:lang w:val="en-GB" w:bidi="en-GB"/>
              </w:rPr>
              <w:t>A</w:t>
            </w:r>
          </w:p>
        </w:tc>
        <w:tc>
          <w:tcPr>
            <w:tcW w:w="142" w:type="dxa"/>
            <w:vAlign w:val="center"/>
          </w:tcPr>
          <w:p w14:paraId="751CEBB5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129" w:type="dxa"/>
            <w:gridSpan w:val="3"/>
            <w:vAlign w:val="center"/>
          </w:tcPr>
          <w:p w14:paraId="718B8147" w14:textId="77777777" w:rsidR="005F5561" w:rsidRPr="00AB5BC7" w:rsidRDefault="0060443F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Kampala, Uganda, 256</w:t>
            </w:r>
          </w:p>
        </w:tc>
        <w:tc>
          <w:tcPr>
            <w:tcW w:w="142" w:type="dxa"/>
            <w:vAlign w:val="center"/>
          </w:tcPr>
          <w:p w14:paraId="0FEB6AD2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556DAEAA" w14:textId="77777777" w:rsidR="005F5561" w:rsidRPr="00AB5BC7" w:rsidRDefault="0060443F" w:rsidP="00DF1CB4">
            <w:pPr>
              <w:jc w:val="center"/>
              <w:rPr>
                <w:rStyle w:val="Emphasis"/>
                <w:noProof/>
                <w:lang w:val="en-GB"/>
              </w:rPr>
            </w:pPr>
            <w:r>
              <w:rPr>
                <w:rStyle w:val="Emphasis"/>
                <w:noProof/>
                <w:lang w:val="en-GB" w:bidi="en-GB"/>
              </w:rPr>
              <w:t>in</w:t>
            </w:r>
          </w:p>
        </w:tc>
        <w:tc>
          <w:tcPr>
            <w:tcW w:w="142" w:type="dxa"/>
            <w:vAlign w:val="center"/>
          </w:tcPr>
          <w:p w14:paraId="6BD28852" w14:textId="77777777" w:rsidR="005F5561" w:rsidRPr="00AB5BC7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1777" w:type="dxa"/>
            <w:vAlign w:val="center"/>
          </w:tcPr>
          <w:p w14:paraId="06C4A675" w14:textId="77777777" w:rsidR="005F5561" w:rsidRPr="0060443F" w:rsidRDefault="00431B5B" w:rsidP="00DF1CB4">
            <w:pPr>
              <w:rPr>
                <w:noProof/>
              </w:rPr>
            </w:pPr>
            <w:hyperlink r:id="rId10" w:history="1">
              <w:r w:rsidR="0060443F" w:rsidRPr="0060443F">
                <w:rPr>
                  <w:rStyle w:val="Hyperlink"/>
                  <w:noProof/>
                </w:rPr>
                <w:t>www.linkedin.com/in/lusiba/</w:t>
              </w:r>
            </w:hyperlink>
          </w:p>
        </w:tc>
      </w:tr>
      <w:tr w:rsidR="00AD0DDD" w:rsidRPr="00AB5BC7" w14:paraId="31CB503A" w14:textId="77777777" w:rsidTr="002317E6">
        <w:trPr>
          <w:gridAfter w:val="1"/>
          <w:wAfter w:w="6" w:type="dxa"/>
          <w:trHeight w:val="77"/>
        </w:trPr>
        <w:tc>
          <w:tcPr>
            <w:tcW w:w="10495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D60003" w14:textId="77777777" w:rsidR="00AD0DDD" w:rsidRPr="00AB5BC7" w:rsidRDefault="00AD0DDD" w:rsidP="00DF1CB4">
            <w:pPr>
              <w:rPr>
                <w:noProof/>
                <w:lang w:val="en-GB"/>
              </w:rPr>
            </w:pPr>
          </w:p>
        </w:tc>
      </w:tr>
      <w:tr w:rsidR="00560EA0" w:rsidRPr="00AB5BC7" w14:paraId="1BA6E33E" w14:textId="77777777" w:rsidTr="0069130C">
        <w:trPr>
          <w:trHeight w:val="174"/>
        </w:trPr>
        <w:tc>
          <w:tcPr>
            <w:tcW w:w="6986" w:type="dxa"/>
            <w:gridSpan w:val="12"/>
            <w:vMerge w:val="restart"/>
            <w:vAlign w:val="bottom"/>
          </w:tcPr>
          <w:p w14:paraId="5FD19271" w14:textId="77777777" w:rsidR="00560EA0" w:rsidRPr="00AB5BC7" w:rsidRDefault="00560EA0" w:rsidP="002317E6">
            <w:pPr>
              <w:pStyle w:val="Heading3"/>
              <w:ind w:left="0"/>
              <w:rPr>
                <w:noProof/>
                <w:lang w:val="en-GB"/>
              </w:rPr>
            </w:pP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5EBDCEF" w14:textId="77777777" w:rsidR="00560EA0" w:rsidRPr="002317E6" w:rsidRDefault="00560EA0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4487752C" w14:textId="77777777" w:rsidR="00560EA0" w:rsidRPr="00AB5BC7" w:rsidRDefault="00560EA0" w:rsidP="00DF1CB4">
            <w:pPr>
              <w:rPr>
                <w:noProof/>
                <w:lang w:val="en-GB"/>
              </w:rPr>
            </w:pPr>
          </w:p>
        </w:tc>
      </w:tr>
      <w:tr w:rsidR="00560EA0" w:rsidRPr="00AB5BC7" w14:paraId="08875528" w14:textId="77777777" w:rsidTr="0069130C">
        <w:trPr>
          <w:trHeight w:val="426"/>
        </w:trPr>
        <w:tc>
          <w:tcPr>
            <w:tcW w:w="6986" w:type="dxa"/>
            <w:gridSpan w:val="12"/>
            <w:vMerge/>
            <w:vAlign w:val="bottom"/>
          </w:tcPr>
          <w:p w14:paraId="6C687539" w14:textId="77777777" w:rsidR="00560EA0" w:rsidRPr="00AB5BC7" w:rsidRDefault="00560EA0" w:rsidP="00DF1CB4">
            <w:pPr>
              <w:pStyle w:val="Heading3"/>
              <w:rPr>
                <w:noProof/>
                <w:lang w:val="en-GB"/>
              </w:rPr>
            </w:pPr>
          </w:p>
        </w:tc>
        <w:tc>
          <w:tcPr>
            <w:tcW w:w="284" w:type="dxa"/>
            <w:vMerge/>
            <w:vAlign w:val="bottom"/>
          </w:tcPr>
          <w:p w14:paraId="7E65F248" w14:textId="77777777" w:rsidR="00560EA0" w:rsidRPr="00AB5BC7" w:rsidRDefault="00560EA0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shd w:val="clear" w:color="auto" w:fill="CADEE5" w:themeFill="background2"/>
            <w:vAlign w:val="bottom"/>
          </w:tcPr>
          <w:p w14:paraId="280CA79F" w14:textId="77777777" w:rsidR="00560EA0" w:rsidRPr="00AB5BC7" w:rsidRDefault="00431B5B" w:rsidP="00DF1CB4">
            <w:pPr>
              <w:pStyle w:val="Heading3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075571490"/>
                <w:placeholder>
                  <w:docPart w:val="930FA2951B44D34BB51FC3E1F9E427ED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B5BC7">
                  <w:rPr>
                    <w:noProof/>
                    <w:lang w:val="en-GB" w:bidi="en-GB"/>
                  </w:rPr>
                  <w:t>Education</w:t>
                </w:r>
              </w:sdtContent>
            </w:sdt>
          </w:p>
        </w:tc>
      </w:tr>
      <w:tr w:rsidR="00AD6FA4" w:rsidRPr="00AB5BC7" w14:paraId="1AF1754B" w14:textId="77777777" w:rsidTr="0069130C">
        <w:trPr>
          <w:trHeight w:val="1471"/>
        </w:trPr>
        <w:tc>
          <w:tcPr>
            <w:tcW w:w="6986" w:type="dxa"/>
            <w:gridSpan w:val="12"/>
          </w:tcPr>
          <w:p w14:paraId="4ADAA391" w14:textId="77777777" w:rsidR="00AD6FA4" w:rsidRPr="00111FCC" w:rsidRDefault="00111FCC" w:rsidP="00111FCC">
            <w:pPr>
              <w:pStyle w:val="p"/>
              <w:spacing w:line="360" w:lineRule="atLeast"/>
              <w:rPr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left-box"/>
                <w:color w:val="343434"/>
                <w:sz w:val="22"/>
                <w:szCs w:val="22"/>
              </w:rPr>
              <w:t>Experienced software developer with over 4 years of experience in the IT industry. Excellent reputation for resolving problems, improving customer satisfaction, and driving overall operational improvements.</w:t>
            </w:r>
          </w:p>
        </w:tc>
        <w:tc>
          <w:tcPr>
            <w:tcW w:w="284" w:type="dxa"/>
            <w:vMerge w:val="restart"/>
            <w:vAlign w:val="center"/>
          </w:tcPr>
          <w:p w14:paraId="40C1C8D1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vMerge w:val="restart"/>
            <w:shd w:val="clear" w:color="auto" w:fill="CADEE5" w:themeFill="background2"/>
          </w:tcPr>
          <w:p w14:paraId="2AD2E774" w14:textId="7843FAB9" w:rsidR="00AD6FA4" w:rsidRPr="0007699A" w:rsidRDefault="0060443F" w:rsidP="0007699A">
            <w:pPr>
              <w:pStyle w:val="Text"/>
              <w:rPr>
                <w:b/>
                <w:bCs/>
                <w:noProof/>
                <w:sz w:val="21"/>
                <w:szCs w:val="21"/>
                <w:lang w:val="en-GB"/>
              </w:rPr>
            </w:pPr>
            <w:r w:rsidRPr="0007699A">
              <w:rPr>
                <w:b/>
                <w:bCs/>
                <w:noProof/>
                <w:sz w:val="21"/>
                <w:szCs w:val="21"/>
                <w:lang w:val="en-GB"/>
              </w:rPr>
              <w:t>Bachelor of Science</w:t>
            </w:r>
            <w:r w:rsidR="00421F8C" w:rsidRPr="0007699A">
              <w:rPr>
                <w:b/>
                <w:bCs/>
                <w:noProof/>
                <w:sz w:val="21"/>
                <w:szCs w:val="21"/>
                <w:lang w:val="en-GB"/>
              </w:rPr>
              <w:t xml:space="preserve">: </w:t>
            </w:r>
            <w:r w:rsidR="007B0ACD" w:rsidRPr="0007699A">
              <w:rPr>
                <w:b/>
                <w:bCs/>
                <w:noProof/>
                <w:sz w:val="21"/>
                <w:szCs w:val="21"/>
                <w:lang w:val="en-GB"/>
              </w:rPr>
              <w:t xml:space="preserve">Engineering </w:t>
            </w:r>
            <w:r w:rsidR="00421F8C" w:rsidRPr="0007699A">
              <w:rPr>
                <w:b/>
                <w:bCs/>
                <w:noProof/>
                <w:sz w:val="21"/>
                <w:szCs w:val="21"/>
                <w:lang w:val="en-GB"/>
              </w:rPr>
              <w:t>Surveying</w:t>
            </w:r>
          </w:p>
          <w:p w14:paraId="1B4F482F" w14:textId="028530A1" w:rsidR="00AD6FA4" w:rsidRPr="0007699A" w:rsidRDefault="00421F8C" w:rsidP="002D437A">
            <w:pPr>
              <w:pStyle w:val="Text"/>
              <w:rPr>
                <w:noProof/>
                <w:sz w:val="21"/>
                <w:szCs w:val="21"/>
                <w:lang w:val="en-GB"/>
              </w:rPr>
            </w:pPr>
            <w:r w:rsidRPr="0007699A">
              <w:rPr>
                <w:noProof/>
                <w:sz w:val="21"/>
                <w:szCs w:val="21"/>
                <w:lang w:val="en-GB"/>
              </w:rPr>
              <w:t>Makerere, Kampala</w:t>
            </w:r>
            <w:r w:rsidR="002D437A" w:rsidRPr="0007699A">
              <w:rPr>
                <w:noProof/>
                <w:sz w:val="21"/>
                <w:szCs w:val="21"/>
                <w:lang w:val="en-GB"/>
              </w:rPr>
              <w:t>,</w:t>
            </w:r>
          </w:p>
          <w:p w14:paraId="1EF92A63" w14:textId="76171752" w:rsidR="00421F8C" w:rsidRPr="0007699A" w:rsidRDefault="00421F8C" w:rsidP="008C6773">
            <w:pPr>
              <w:pStyle w:val="Text"/>
              <w:rPr>
                <w:noProof/>
                <w:sz w:val="21"/>
                <w:szCs w:val="21"/>
                <w:lang w:val="en-GB"/>
              </w:rPr>
            </w:pPr>
            <w:r w:rsidRPr="0007699A">
              <w:rPr>
                <w:noProof/>
                <w:sz w:val="21"/>
                <w:szCs w:val="21"/>
                <w:lang w:val="en-GB"/>
              </w:rPr>
              <w:t>Uganda</w:t>
            </w:r>
            <w:r w:rsidR="002D437A" w:rsidRPr="0007699A">
              <w:rPr>
                <w:noProof/>
                <w:sz w:val="21"/>
                <w:szCs w:val="21"/>
                <w:lang w:val="en-GB"/>
              </w:rPr>
              <w:t>.</w:t>
            </w:r>
            <w:r w:rsidRPr="0007699A">
              <w:rPr>
                <w:noProof/>
                <w:sz w:val="21"/>
                <w:szCs w:val="21"/>
                <w:lang w:val="en-GB"/>
              </w:rPr>
              <w:t xml:space="preserve">2014 – 2018 </w:t>
            </w:r>
            <w:r w:rsidRPr="0007699A">
              <w:rPr>
                <w:noProof/>
                <w:sz w:val="21"/>
                <w:szCs w:val="21"/>
                <w:lang w:val="en-GB"/>
              </w:rPr>
              <w:br/>
            </w:r>
            <w:r w:rsidRPr="0007699A">
              <w:rPr>
                <w:b/>
                <w:bCs/>
                <w:noProof/>
                <w:sz w:val="21"/>
                <w:szCs w:val="21"/>
                <w:lang w:val="en-GB"/>
              </w:rPr>
              <w:t>Outstanding research project recognition</w:t>
            </w:r>
            <w:r w:rsidRPr="0007699A">
              <w:rPr>
                <w:noProof/>
                <w:sz w:val="21"/>
                <w:szCs w:val="21"/>
                <w:lang w:val="en-GB"/>
              </w:rPr>
              <w:t xml:space="preserve">. </w:t>
            </w:r>
            <w:r w:rsidR="0008673D" w:rsidRPr="0007699A">
              <w:rPr>
                <w:noProof/>
                <w:sz w:val="21"/>
                <w:szCs w:val="21"/>
                <w:lang w:val="en-GB"/>
              </w:rPr>
              <w:t>A w</w:t>
            </w:r>
            <w:r w:rsidRPr="0007699A">
              <w:rPr>
                <w:noProof/>
                <w:sz w:val="21"/>
                <w:szCs w:val="21"/>
                <w:lang w:val="en-GB"/>
              </w:rPr>
              <w:t>eb system to aid construction professionals</w:t>
            </w:r>
            <w:r w:rsidR="0007699A" w:rsidRPr="0007699A">
              <w:rPr>
                <w:noProof/>
                <w:sz w:val="21"/>
                <w:szCs w:val="21"/>
                <w:lang w:val="en-GB"/>
              </w:rPr>
              <w:t xml:space="preserve"> </w:t>
            </w:r>
            <w:r w:rsidRPr="0007699A">
              <w:rPr>
                <w:noProof/>
                <w:sz w:val="21"/>
                <w:szCs w:val="21"/>
                <w:lang w:val="en-GB"/>
              </w:rPr>
              <w:t>with up to date information on materials and relevant tools.</w:t>
            </w:r>
          </w:p>
          <w:p w14:paraId="57DBCEBC" w14:textId="77777777" w:rsidR="00AD6FA4" w:rsidRPr="00AB5BC7" w:rsidRDefault="00AD6FA4" w:rsidP="00DF1CB4">
            <w:pPr>
              <w:pStyle w:val="Text"/>
              <w:rPr>
                <w:noProof/>
                <w:lang w:val="en-GB"/>
              </w:rPr>
            </w:pPr>
          </w:p>
          <w:p w14:paraId="2696FA09" w14:textId="77777777" w:rsidR="00AD6FA4" w:rsidRPr="00AB5BC7" w:rsidRDefault="00431B5B" w:rsidP="00DF1CB4">
            <w:pPr>
              <w:pStyle w:val="Heading3"/>
              <w:rPr>
                <w:noProof/>
                <w:lang w:val="en-GB"/>
              </w:rPr>
            </w:pPr>
            <w:sdt>
              <w:sdtPr>
                <w:rPr>
                  <w:noProof/>
                  <w:lang w:val="en-GB" w:eastAsia="en-AU"/>
                </w:rPr>
                <w:id w:val="2131589075"/>
                <w:placeholder>
                  <w:docPart w:val="AC730FD810D1404F95EE416EBED4097E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B5BC7">
                  <w:rPr>
                    <w:noProof/>
                    <w:lang w:val="en-GB" w:bidi="en-GB"/>
                  </w:rPr>
                  <w:t>KEY SKILLS</w:t>
                </w:r>
              </w:sdtContent>
            </w:sdt>
          </w:p>
          <w:p w14:paraId="4FA945BA" w14:textId="77777777" w:rsidR="0060443F" w:rsidRPr="0007699A" w:rsidRDefault="0060443F" w:rsidP="0060443F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 w:rsidRPr="0007699A">
              <w:rPr>
                <w:noProof/>
                <w:sz w:val="20"/>
                <w:szCs w:val="20"/>
                <w:lang w:val="en-GB"/>
              </w:rPr>
              <w:t>Team work &amp; Leadership</w:t>
            </w:r>
          </w:p>
          <w:p w14:paraId="2BE4E130" w14:textId="6FD7C24D" w:rsidR="0060443F" w:rsidRDefault="00421F8C" w:rsidP="0060443F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 w:rsidRPr="0007699A">
              <w:rPr>
                <w:noProof/>
                <w:sz w:val="20"/>
                <w:szCs w:val="20"/>
                <w:lang w:val="en-GB"/>
              </w:rPr>
              <w:t>communication &amp; interpersonal skills</w:t>
            </w:r>
          </w:p>
          <w:p w14:paraId="434605AC" w14:textId="1BF147E6" w:rsidR="00C17245" w:rsidRPr="0007699A" w:rsidRDefault="00C17245" w:rsidP="0060443F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redis , celery, rabbitmq, socketio</w:t>
            </w:r>
          </w:p>
          <w:p w14:paraId="7A9ABDC6" w14:textId="55D8C240" w:rsidR="007B0ACD" w:rsidRPr="0007699A" w:rsidRDefault="00C865B2" w:rsidP="007B0ACD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 w:rsidRPr="0007699A">
              <w:rPr>
                <w:noProof/>
                <w:sz w:val="20"/>
                <w:szCs w:val="20"/>
                <w:lang w:val="en-GB"/>
              </w:rPr>
              <w:t>javascript</w:t>
            </w:r>
            <w:r w:rsidR="002D437A" w:rsidRPr="0007699A">
              <w:rPr>
                <w:noProof/>
                <w:sz w:val="20"/>
                <w:szCs w:val="20"/>
                <w:lang w:val="en-GB"/>
              </w:rPr>
              <w:t>/Typescript</w:t>
            </w:r>
            <w:r w:rsidRPr="0007699A">
              <w:rPr>
                <w:noProof/>
                <w:sz w:val="20"/>
                <w:szCs w:val="20"/>
                <w:lang w:val="en-GB"/>
              </w:rPr>
              <w:t>/node/python/graphql/databases[sql &amp; Nosql]</w:t>
            </w:r>
            <w:r w:rsidR="00AB176C">
              <w:rPr>
                <w:noProof/>
                <w:sz w:val="20"/>
                <w:szCs w:val="20"/>
                <w:lang w:val="en-GB"/>
              </w:rPr>
              <w:t>, Aws</w:t>
            </w:r>
          </w:p>
          <w:p w14:paraId="49F6CF00" w14:textId="31DEC189" w:rsidR="007B0ACD" w:rsidRPr="0007699A" w:rsidRDefault="007B0ACD" w:rsidP="007B0ACD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 w:rsidRPr="0007699A">
              <w:rPr>
                <w:noProof/>
                <w:sz w:val="20"/>
                <w:szCs w:val="20"/>
                <w:lang w:val="en-GB"/>
              </w:rPr>
              <w:t>mysql /postgresql</w:t>
            </w:r>
            <w:r w:rsidR="008D5292">
              <w:rPr>
                <w:noProof/>
                <w:sz w:val="20"/>
                <w:szCs w:val="20"/>
                <w:lang w:val="en-GB"/>
              </w:rPr>
              <w:t>/Mongodb</w:t>
            </w:r>
          </w:p>
          <w:p w14:paraId="069FC881" w14:textId="699F35EC" w:rsidR="00AD6FA4" w:rsidRPr="00AB5BC7" w:rsidRDefault="0007699A" w:rsidP="00DF1CB4">
            <w:pPr>
              <w:pStyle w:val="Heading3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Technologies</w:t>
            </w:r>
          </w:p>
          <w:p w14:paraId="0AED760D" w14:textId="77777777" w:rsidR="00421F8C" w:rsidRDefault="0007699A" w:rsidP="00421F8C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Javascript/Node</w:t>
            </w:r>
          </w:p>
          <w:p w14:paraId="7A1C438B" w14:textId="77777777" w:rsidR="0007699A" w:rsidRDefault="0007699A" w:rsidP="00421F8C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Python</w:t>
            </w:r>
          </w:p>
          <w:p w14:paraId="258EBB6D" w14:textId="77777777" w:rsidR="0007699A" w:rsidRDefault="0007699A" w:rsidP="00421F8C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Typescript</w:t>
            </w:r>
          </w:p>
          <w:p w14:paraId="1F84D25B" w14:textId="77777777" w:rsidR="0007699A" w:rsidRDefault="0007699A" w:rsidP="00421F8C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solidity</w:t>
            </w:r>
          </w:p>
          <w:p w14:paraId="5B812043" w14:textId="67A5CEB4" w:rsidR="0007699A" w:rsidRDefault="0007699A" w:rsidP="0007699A">
            <w:pPr>
              <w:pStyle w:val="Heading3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Frameworks</w:t>
            </w:r>
          </w:p>
          <w:p w14:paraId="00ADA52F" w14:textId="390035D0" w:rsidR="0007699A" w:rsidRDefault="0007699A" w:rsidP="0007699A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flask/django</w:t>
            </w:r>
          </w:p>
          <w:p w14:paraId="2763291F" w14:textId="58B2CAFF" w:rsidR="0007699A" w:rsidRDefault="0007699A" w:rsidP="0007699A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react</w:t>
            </w:r>
          </w:p>
          <w:p w14:paraId="19F86D16" w14:textId="77777777" w:rsidR="0007699A" w:rsidRDefault="0007699A" w:rsidP="0007699A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express</w:t>
            </w:r>
          </w:p>
          <w:p w14:paraId="3ADBBD14" w14:textId="4DDECDFC" w:rsidR="00AB176C" w:rsidRPr="00AB176C" w:rsidRDefault="0007699A" w:rsidP="00AB176C">
            <w:pPr>
              <w:pStyle w:val="ListParagraph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w:t>react native</w:t>
            </w:r>
          </w:p>
        </w:tc>
      </w:tr>
      <w:tr w:rsidR="00AD6FA4" w:rsidRPr="00AB5BC7" w14:paraId="364887A5" w14:textId="77777777" w:rsidTr="002317E6">
        <w:trPr>
          <w:trHeight w:val="339"/>
        </w:trPr>
        <w:tc>
          <w:tcPr>
            <w:tcW w:w="69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C2D8D99" w14:textId="77777777" w:rsidR="00AD6FA4" w:rsidRPr="00AB5BC7" w:rsidRDefault="002317E6" w:rsidP="00DF1CB4">
            <w:pPr>
              <w:pStyle w:val="Heading3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experience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A9DE7C5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vMerge/>
            <w:shd w:val="clear" w:color="auto" w:fill="CADEE5" w:themeFill="background2"/>
            <w:vAlign w:val="center"/>
          </w:tcPr>
          <w:p w14:paraId="56D14B74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AB5BC7" w14:paraId="29AF8DF5" w14:textId="77777777" w:rsidTr="002317E6">
        <w:trPr>
          <w:trHeight w:val="4497"/>
        </w:trPr>
        <w:tc>
          <w:tcPr>
            <w:tcW w:w="6986" w:type="dxa"/>
            <w:gridSpan w:val="12"/>
            <w:tcBorders>
              <w:top w:val="single" w:sz="8" w:space="0" w:color="2C3B57" w:themeColor="text2"/>
            </w:tcBorders>
          </w:tcPr>
          <w:p w14:paraId="17888B01" w14:textId="77777777" w:rsidR="00B26A9B" w:rsidRDefault="00B26A9B" w:rsidP="00DF1CB4">
            <w:pPr>
              <w:pStyle w:val="Dates"/>
              <w:rPr>
                <w:noProof/>
                <w:lang w:val="en-GB"/>
              </w:rPr>
            </w:pPr>
          </w:p>
          <w:p w14:paraId="6C495278" w14:textId="4D55B4E4" w:rsidR="00F21A6A" w:rsidRDefault="00111FCC" w:rsidP="002D3BAC">
            <w:pPr>
              <w:pStyle w:val="Dates"/>
              <w:rPr>
                <w:b w:val="0"/>
                <w:bCs/>
                <w:noProof/>
                <w:szCs w:val="20"/>
                <w:lang w:val="en-GB"/>
              </w:rPr>
            </w:pPr>
            <w:r>
              <w:rPr>
                <w:noProof/>
                <w:lang w:val="en-GB"/>
              </w:rPr>
              <w:t xml:space="preserve">2018/10 </w:t>
            </w:r>
            <w:r w:rsidR="002D3BAC">
              <w:rPr>
                <w:noProof/>
                <w:lang w:val="en-GB"/>
              </w:rPr>
              <w:t>–</w:t>
            </w:r>
            <w:r>
              <w:rPr>
                <w:noProof/>
                <w:lang w:val="en-GB"/>
              </w:rPr>
              <w:t xml:space="preserve"> Current</w:t>
            </w:r>
            <w:r w:rsidR="003D5B41">
              <w:rPr>
                <w:noProof/>
                <w:lang w:val="en-GB"/>
              </w:rPr>
              <w:t xml:space="preserve"> </w:t>
            </w:r>
            <w:r w:rsidR="00F21A6A">
              <w:rPr>
                <w:noProof/>
                <w:lang w:val="en-GB"/>
              </w:rPr>
              <w:t xml:space="preserve">     </w:t>
            </w:r>
            <w:r w:rsidR="00D1215B">
              <w:rPr>
                <w:noProof/>
                <w:color w:val="404040" w:themeColor="text1" w:themeTint="BF"/>
                <w:szCs w:val="20"/>
                <w:lang w:val="en-GB"/>
              </w:rPr>
              <w:t>Frontend</w:t>
            </w:r>
            <w:bookmarkStart w:id="0" w:name="_GoBack"/>
            <w:bookmarkEnd w:id="0"/>
            <w:r w:rsidR="00950E54">
              <w:rPr>
                <w:noProof/>
                <w:color w:val="404040" w:themeColor="text1" w:themeTint="BF"/>
                <w:szCs w:val="20"/>
                <w:lang w:val="en-GB"/>
              </w:rPr>
              <w:t xml:space="preserve"> Engineer</w:t>
            </w:r>
            <w:r w:rsidRPr="00CA4FB1">
              <w:rPr>
                <w:noProof/>
                <w:color w:val="404040" w:themeColor="text1" w:themeTint="BF"/>
                <w:szCs w:val="20"/>
                <w:lang w:val="en-GB"/>
              </w:rPr>
              <w:t xml:space="preserve"> </w:t>
            </w:r>
            <w:r w:rsidR="00115D6C" w:rsidRPr="00CA4FB1">
              <w:rPr>
                <w:noProof/>
                <w:color w:val="404040" w:themeColor="text1" w:themeTint="BF"/>
                <w:szCs w:val="20"/>
                <w:lang w:val="en-GB"/>
              </w:rPr>
              <w:t xml:space="preserve">| </w:t>
            </w:r>
            <w:r w:rsidR="0074366E">
              <w:rPr>
                <w:noProof/>
                <w:color w:val="404040" w:themeColor="text1" w:themeTint="BF"/>
                <w:szCs w:val="20"/>
                <w:lang w:val="en-GB"/>
              </w:rPr>
              <w:t>Fullstack</w:t>
            </w:r>
            <w:r w:rsidR="00115D6C" w:rsidRPr="00CA4FB1">
              <w:rPr>
                <w:noProof/>
                <w:color w:val="404040" w:themeColor="text1" w:themeTint="BF"/>
                <w:szCs w:val="20"/>
                <w:lang w:val="en-GB"/>
              </w:rPr>
              <w:t xml:space="preserve"> </w:t>
            </w:r>
            <w:r w:rsidRPr="00CA4FB1">
              <w:rPr>
                <w:noProof/>
                <w:szCs w:val="20"/>
                <w:lang w:val="en-GB"/>
              </w:rPr>
              <w:t>Developer</w:t>
            </w:r>
            <w:r w:rsidRPr="00A11165">
              <w:rPr>
                <w:b w:val="0"/>
                <w:bCs/>
                <w:noProof/>
                <w:szCs w:val="20"/>
                <w:lang w:val="en-GB"/>
              </w:rPr>
              <w:t xml:space="preserve"> </w:t>
            </w:r>
          </w:p>
          <w:p w14:paraId="53EDACC5" w14:textId="77777777" w:rsidR="00B26A9B" w:rsidRPr="002D3BAC" w:rsidRDefault="00F21A6A" w:rsidP="002D3BAC">
            <w:pPr>
              <w:pStyle w:val="Date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            </w:t>
            </w:r>
            <w:r w:rsidR="00B26A9B" w:rsidRPr="00A11165">
              <w:rPr>
                <w:i/>
                <w:iCs/>
                <w:noProof/>
                <w:lang w:val="en-GB"/>
              </w:rPr>
              <w:t xml:space="preserve"> </w:t>
            </w:r>
            <w:r w:rsidR="00B26A9B" w:rsidRPr="00A11165">
              <w:rPr>
                <w:b w:val="0"/>
                <w:bCs/>
                <w:i/>
                <w:iCs/>
                <w:noProof/>
                <w:lang w:val="en-GB"/>
              </w:rPr>
              <w:t>Andela, Kampala</w:t>
            </w:r>
          </w:p>
          <w:p w14:paraId="6009E00D" w14:textId="42D1CA7C" w:rsidR="00111FCC" w:rsidRPr="00A93CFF" w:rsidRDefault="00B26A9B" w:rsidP="00A93CFF">
            <w:pPr>
              <w:pStyle w:val="Text"/>
              <w:numPr>
                <w:ilvl w:val="0"/>
                <w:numId w:val="14"/>
              </w:numPr>
              <w:ind w:left="2231"/>
              <w:rPr>
                <w:noProof/>
                <w:sz w:val="20"/>
                <w:szCs w:val="20"/>
                <w:lang w:val="en-GB"/>
              </w:rPr>
            </w:pPr>
            <w:r w:rsidRPr="00A93CFF">
              <w:rPr>
                <w:noProof/>
                <w:sz w:val="20"/>
                <w:szCs w:val="20"/>
              </w:rPr>
              <w:t>Develop software solutions by studying information needs, systems flow, data usage, and work</w:t>
            </w:r>
            <w:r w:rsidR="000B12E1">
              <w:rPr>
                <w:noProof/>
                <w:sz w:val="20"/>
                <w:szCs w:val="20"/>
              </w:rPr>
              <w:t xml:space="preserve"> </w:t>
            </w:r>
            <w:r w:rsidRPr="00A93CFF">
              <w:rPr>
                <w:noProof/>
                <w:sz w:val="20"/>
                <w:szCs w:val="20"/>
              </w:rPr>
              <w:t>processes.</w:t>
            </w:r>
            <w:r w:rsidR="000B12E1">
              <w:rPr>
                <w:noProof/>
                <w:sz w:val="20"/>
                <w:szCs w:val="20"/>
              </w:rPr>
              <w:t>[React,</w:t>
            </w:r>
            <w:r w:rsidR="007B0ACD">
              <w:rPr>
                <w:noProof/>
                <w:sz w:val="20"/>
                <w:szCs w:val="20"/>
              </w:rPr>
              <w:t>ReactNative</w:t>
            </w:r>
            <w:r w:rsidR="000B12E1">
              <w:rPr>
                <w:noProof/>
                <w:sz w:val="20"/>
                <w:szCs w:val="20"/>
              </w:rPr>
              <w:t>/</w:t>
            </w:r>
            <w:r w:rsidR="007B0ACD">
              <w:rPr>
                <w:noProof/>
                <w:sz w:val="20"/>
                <w:szCs w:val="20"/>
              </w:rPr>
              <w:t>Django</w:t>
            </w:r>
            <w:r w:rsidR="000B12E1">
              <w:rPr>
                <w:noProof/>
                <w:sz w:val="20"/>
                <w:szCs w:val="20"/>
              </w:rPr>
              <w:t>,</w:t>
            </w:r>
            <w:r w:rsidR="007B0ACD">
              <w:rPr>
                <w:noProof/>
                <w:sz w:val="20"/>
                <w:szCs w:val="20"/>
              </w:rPr>
              <w:t>Flask</w:t>
            </w:r>
            <w:r w:rsidR="00AB176C">
              <w:rPr>
                <w:noProof/>
                <w:sz w:val="20"/>
                <w:szCs w:val="20"/>
              </w:rPr>
              <w:t>,AWS</w:t>
            </w:r>
            <w:r w:rsidR="000B12E1">
              <w:rPr>
                <w:noProof/>
                <w:sz w:val="20"/>
                <w:szCs w:val="20"/>
              </w:rPr>
              <w:t>]</w:t>
            </w:r>
          </w:p>
          <w:p w14:paraId="75E52E6F" w14:textId="77777777" w:rsidR="00AD6FA4" w:rsidRPr="00AB5BC7" w:rsidRDefault="00AD6FA4" w:rsidP="00A93CFF">
            <w:pPr>
              <w:pStyle w:val="Dates"/>
              <w:ind w:left="0"/>
              <w:rPr>
                <w:noProof/>
                <w:lang w:val="en-GB"/>
              </w:rPr>
            </w:pPr>
          </w:p>
          <w:p w14:paraId="74333EC0" w14:textId="5E038746" w:rsidR="00F21A6A" w:rsidRDefault="00B26A9B" w:rsidP="002D3BAC">
            <w:pPr>
              <w:pStyle w:val="Dates"/>
              <w:rPr>
                <w:bCs/>
                <w:i/>
                <w:iCs/>
                <w:noProof/>
                <w:color w:val="404040" w:themeColor="text1" w:themeTint="BF"/>
                <w:sz w:val="22"/>
                <w:szCs w:val="22"/>
                <w:lang w:val="en-GB"/>
              </w:rPr>
            </w:pPr>
            <w:r>
              <w:rPr>
                <w:noProof/>
                <w:lang w:val="en-GB"/>
              </w:rPr>
              <w:t>2019-06 – 2020-01</w:t>
            </w:r>
            <w:r w:rsidR="003D5B41">
              <w:rPr>
                <w:noProof/>
                <w:lang w:val="en-GB"/>
              </w:rPr>
              <w:t xml:space="preserve"> </w:t>
            </w:r>
            <w:r w:rsidR="00F21A6A">
              <w:rPr>
                <w:noProof/>
                <w:lang w:val="en-GB"/>
              </w:rPr>
              <w:t xml:space="preserve">     </w:t>
            </w:r>
            <w:r w:rsidR="00950E54">
              <w:rPr>
                <w:noProof/>
                <w:color w:val="404040" w:themeColor="text1" w:themeTint="BF"/>
                <w:szCs w:val="20"/>
                <w:lang w:val="en-GB"/>
              </w:rPr>
              <w:t>Software</w:t>
            </w:r>
            <w:r w:rsidR="00AD7347" w:rsidRPr="00CA4FB1">
              <w:rPr>
                <w:noProof/>
                <w:color w:val="404040" w:themeColor="text1" w:themeTint="BF"/>
                <w:szCs w:val="20"/>
                <w:lang w:val="en-GB"/>
              </w:rPr>
              <w:t xml:space="preserve"> </w:t>
            </w:r>
            <w:r w:rsidR="00950E54">
              <w:rPr>
                <w:bCs/>
                <w:noProof/>
                <w:color w:val="404040" w:themeColor="text1" w:themeTint="BF"/>
                <w:szCs w:val="20"/>
                <w:lang w:val="en-GB"/>
              </w:rPr>
              <w:t>Engineer</w:t>
            </w:r>
            <w:r w:rsidR="00950E54">
              <w:rPr>
                <w:noProof/>
                <w:lang w:val="en-GB"/>
              </w:rPr>
              <w:t>(Backend|Frontend)</w:t>
            </w:r>
          </w:p>
          <w:p w14:paraId="6CFB3147" w14:textId="77777777" w:rsidR="00AD7347" w:rsidRPr="00F21A6A" w:rsidRDefault="00F21A6A" w:rsidP="002D3BAC">
            <w:pPr>
              <w:pStyle w:val="Date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             </w:t>
            </w:r>
            <w:r w:rsidR="00AD7347" w:rsidRPr="00F21A6A">
              <w:rPr>
                <w:b w:val="0"/>
                <w:i/>
                <w:iCs/>
                <w:noProof/>
                <w:szCs w:val="20"/>
                <w:lang w:val="en-GB"/>
              </w:rPr>
              <w:t>Blossom Inc.</w:t>
            </w:r>
            <w:r w:rsidR="002D3BAC" w:rsidRPr="00F21A6A">
              <w:rPr>
                <w:b w:val="0"/>
                <w:i/>
                <w:iCs/>
                <w:noProof/>
                <w:szCs w:val="20"/>
                <w:lang w:val="en-GB"/>
              </w:rPr>
              <w:t>,</w:t>
            </w:r>
            <w:r w:rsidR="00AD7347" w:rsidRPr="00F21A6A">
              <w:rPr>
                <w:b w:val="0"/>
                <w:i/>
                <w:iCs/>
                <w:noProof/>
                <w:szCs w:val="20"/>
                <w:lang w:val="en-GB"/>
              </w:rPr>
              <w:t xml:space="preserve"> Carlifornia</w:t>
            </w:r>
          </w:p>
          <w:p w14:paraId="1F639C5F" w14:textId="3878AB4A" w:rsidR="00780428" w:rsidRPr="00780428" w:rsidRDefault="00780428" w:rsidP="00A93CFF">
            <w:pPr>
              <w:pStyle w:val="Text"/>
              <w:numPr>
                <w:ilvl w:val="0"/>
                <w:numId w:val="14"/>
              </w:numPr>
              <w:ind w:left="2231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</w:rPr>
              <w:t>Software design and implementation,</w:t>
            </w:r>
            <w:r w:rsidR="002D3BAC" w:rsidRPr="00A93CFF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software testing, qualityassurance, stakeholder management</w:t>
            </w:r>
          </w:p>
          <w:p w14:paraId="7B9E4F6D" w14:textId="514D5931" w:rsidR="00FA4DB0" w:rsidRPr="00A93CFF" w:rsidRDefault="000B12E1" w:rsidP="00A93CFF">
            <w:pPr>
              <w:pStyle w:val="Text"/>
              <w:numPr>
                <w:ilvl w:val="0"/>
                <w:numId w:val="14"/>
              </w:numPr>
              <w:ind w:left="2231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</w:rPr>
              <w:t>[Flask,React/Typescript/xstate,MongoDb]</w:t>
            </w:r>
          </w:p>
          <w:p w14:paraId="0359F253" w14:textId="77777777" w:rsidR="00AD6FA4" w:rsidRPr="00AB5BC7" w:rsidRDefault="00AD6FA4" w:rsidP="00A93CFF">
            <w:pPr>
              <w:pStyle w:val="Dates"/>
              <w:ind w:left="0"/>
              <w:rPr>
                <w:noProof/>
                <w:lang w:val="en-GB"/>
              </w:rPr>
            </w:pPr>
          </w:p>
          <w:p w14:paraId="2CB21905" w14:textId="604B9380" w:rsidR="00F21A6A" w:rsidRDefault="003D5B41" w:rsidP="00DF1CB4">
            <w:pPr>
              <w:pStyle w:val="Date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2019-11 – Current </w:t>
            </w:r>
            <w:r w:rsidR="00F21A6A">
              <w:rPr>
                <w:noProof/>
                <w:lang w:val="en-GB"/>
              </w:rPr>
              <w:t xml:space="preserve">      </w:t>
            </w:r>
            <w:r w:rsidR="00780428">
              <w:rPr>
                <w:noProof/>
                <w:lang w:val="en-GB"/>
              </w:rPr>
              <w:t xml:space="preserve">Frontend </w:t>
            </w:r>
            <w:r w:rsidR="00950E54">
              <w:rPr>
                <w:noProof/>
                <w:lang w:val="en-GB"/>
              </w:rPr>
              <w:t>Software</w:t>
            </w:r>
            <w:r>
              <w:rPr>
                <w:noProof/>
                <w:lang w:val="en-GB"/>
              </w:rPr>
              <w:t xml:space="preserve"> Engineer</w:t>
            </w:r>
            <w:r w:rsidR="00950E54">
              <w:rPr>
                <w:noProof/>
                <w:lang w:val="en-GB"/>
              </w:rPr>
              <w:t xml:space="preserve"> </w:t>
            </w:r>
            <w:r w:rsidR="00780428">
              <w:rPr>
                <w:noProof/>
                <w:lang w:val="en-GB"/>
              </w:rPr>
              <w:t>| +</w:t>
            </w:r>
            <w:r w:rsidR="00950E54">
              <w:rPr>
                <w:noProof/>
                <w:lang w:val="en-GB"/>
              </w:rPr>
              <w:t>Backend</w:t>
            </w:r>
            <w:r>
              <w:rPr>
                <w:noProof/>
                <w:lang w:val="en-GB"/>
              </w:rPr>
              <w:t xml:space="preserve"> </w:t>
            </w:r>
          </w:p>
          <w:p w14:paraId="47769781" w14:textId="77777777" w:rsidR="00FA4DB0" w:rsidRPr="003D5B41" w:rsidRDefault="00F21A6A" w:rsidP="00DF1CB4">
            <w:pPr>
              <w:pStyle w:val="Dates"/>
              <w:rPr>
                <w:b w:val="0"/>
                <w:bCs/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</w:t>
            </w:r>
            <w:r>
              <w:rPr>
                <w:rFonts w:ascii="Arial" w:hAnsi="Arial" w:cs="Arial"/>
                <w:i/>
                <w:iCs/>
                <w:noProof/>
                <w:lang w:val="en-GB"/>
              </w:rPr>
              <w:t xml:space="preserve">                               </w:t>
            </w:r>
            <w:r w:rsidR="003D5B41" w:rsidRPr="00A11165">
              <w:rPr>
                <w:rFonts w:ascii="Arial" w:hAnsi="Arial" w:cs="Arial"/>
                <w:b w:val="0"/>
                <w:bCs/>
                <w:i/>
                <w:iCs/>
                <w:noProof/>
                <w:lang w:val="en-GB"/>
              </w:rPr>
              <w:t>UEGCL, Kampala</w:t>
            </w:r>
          </w:p>
          <w:p w14:paraId="2B9EFCAB" w14:textId="195FC119" w:rsidR="00AD6FA4" w:rsidRPr="008C6773" w:rsidRDefault="003D5B41" w:rsidP="00A93CFF">
            <w:pPr>
              <w:pStyle w:val="Dates"/>
              <w:numPr>
                <w:ilvl w:val="0"/>
                <w:numId w:val="14"/>
              </w:numPr>
              <w:ind w:left="2231"/>
              <w:rPr>
                <w:noProof/>
                <w:lang w:val="en-GB"/>
              </w:rPr>
            </w:pPr>
            <w:r>
              <w:rPr>
                <w:b w:val="0"/>
                <w:bCs/>
                <w:noProof/>
                <w:lang w:val="en-GB"/>
              </w:rPr>
              <w:t xml:space="preserve">Carried out research </w:t>
            </w:r>
            <w:r w:rsidR="00CB6E89">
              <w:rPr>
                <w:b w:val="0"/>
                <w:bCs/>
                <w:noProof/>
                <w:lang w:val="en-GB"/>
              </w:rPr>
              <w:t>leading</w:t>
            </w:r>
            <w:r>
              <w:rPr>
                <w:b w:val="0"/>
                <w:bCs/>
                <w:noProof/>
                <w:lang w:val="en-GB"/>
              </w:rPr>
              <w:t xml:space="preserve"> to the design of an automated audit and report tracking system for the Uganda Electricity Generation Company Limited.</w:t>
            </w:r>
          </w:p>
          <w:p w14:paraId="097F927C" w14:textId="294FBDD1" w:rsidR="008C6773" w:rsidRPr="008C6773" w:rsidRDefault="008C6773" w:rsidP="00A93CFF">
            <w:pPr>
              <w:pStyle w:val="Dates"/>
              <w:numPr>
                <w:ilvl w:val="0"/>
                <w:numId w:val="14"/>
              </w:numPr>
              <w:ind w:left="2231"/>
              <w:rPr>
                <w:b w:val="0"/>
                <w:bCs/>
                <w:noProof/>
                <w:lang w:val="en-GB"/>
              </w:rPr>
            </w:pPr>
            <w:r w:rsidRPr="008C6773">
              <w:rPr>
                <w:b w:val="0"/>
                <w:bCs/>
                <w:noProof/>
              </w:rPr>
              <w:t>[</w:t>
            </w:r>
            <w:r w:rsidR="005F07EC">
              <w:rPr>
                <w:b w:val="0"/>
                <w:bCs/>
                <w:noProof/>
              </w:rPr>
              <w:t>Django</w:t>
            </w:r>
            <w:r w:rsidRPr="008C6773">
              <w:rPr>
                <w:b w:val="0"/>
                <w:bCs/>
                <w:noProof/>
              </w:rPr>
              <w:t>,React/Typescript/xstate,</w:t>
            </w:r>
            <w:r>
              <w:rPr>
                <w:b w:val="0"/>
                <w:bCs/>
                <w:noProof/>
              </w:rPr>
              <w:t>PostgreSQL</w:t>
            </w:r>
            <w:r w:rsidRPr="008C6773">
              <w:rPr>
                <w:b w:val="0"/>
                <w:bCs/>
                <w:noProof/>
              </w:rPr>
              <w:t>]</w:t>
            </w:r>
          </w:p>
          <w:p w14:paraId="0D4FE692" w14:textId="77777777" w:rsidR="00F21A6A" w:rsidRPr="00F21A6A" w:rsidRDefault="00F21A6A" w:rsidP="00F21A6A">
            <w:pPr>
              <w:pStyle w:val="Dates"/>
              <w:ind w:left="890"/>
              <w:rPr>
                <w:noProof/>
                <w:lang w:val="en-GB"/>
              </w:rPr>
            </w:pPr>
          </w:p>
          <w:p w14:paraId="4D4D163A" w14:textId="77777777" w:rsidR="00F21A6A" w:rsidRPr="00CB6E89" w:rsidRDefault="00F21A6A" w:rsidP="00F21A6A">
            <w:pPr>
              <w:pStyle w:val="Dates"/>
              <w:rPr>
                <w:noProof/>
                <w:lang w:val="en-GB"/>
              </w:rPr>
            </w:pPr>
          </w:p>
          <w:p w14:paraId="215A88D6" w14:textId="44BA4172" w:rsidR="00F21A6A" w:rsidRDefault="00CB6E89" w:rsidP="00CB6E89">
            <w:pPr>
              <w:pStyle w:val="Dates"/>
              <w:rPr>
                <w:noProof/>
                <w:sz w:val="22"/>
                <w:szCs w:val="22"/>
                <w:lang w:val="en-GB"/>
              </w:rPr>
            </w:pPr>
            <w:r>
              <w:rPr>
                <w:noProof/>
                <w:lang w:val="en-GB"/>
              </w:rPr>
              <w:t>201</w:t>
            </w:r>
            <w:r w:rsidR="00F21A6A">
              <w:rPr>
                <w:noProof/>
                <w:lang w:val="en-GB"/>
              </w:rPr>
              <w:t>6</w:t>
            </w:r>
            <w:r>
              <w:rPr>
                <w:noProof/>
                <w:lang w:val="en-GB"/>
              </w:rPr>
              <w:t>-</w:t>
            </w:r>
            <w:r w:rsidR="00F21A6A">
              <w:rPr>
                <w:noProof/>
                <w:lang w:val="en-GB"/>
              </w:rPr>
              <w:t>01</w:t>
            </w:r>
            <w:r>
              <w:rPr>
                <w:noProof/>
                <w:lang w:val="en-GB"/>
              </w:rPr>
              <w:t xml:space="preserve"> – </w:t>
            </w:r>
            <w:r w:rsidR="000D2C24">
              <w:rPr>
                <w:noProof/>
                <w:lang w:val="en-GB"/>
              </w:rPr>
              <w:t>2019</w:t>
            </w:r>
            <w:r w:rsidR="00E808EB">
              <w:rPr>
                <w:noProof/>
                <w:lang w:val="en-GB"/>
              </w:rPr>
              <w:t>-01</w:t>
            </w:r>
            <w:r>
              <w:rPr>
                <w:noProof/>
                <w:lang w:val="en-GB"/>
              </w:rPr>
              <w:t xml:space="preserve"> </w:t>
            </w:r>
            <w:r w:rsidR="00F21A6A">
              <w:rPr>
                <w:noProof/>
                <w:lang w:val="en-GB"/>
              </w:rPr>
              <w:t xml:space="preserve">      </w:t>
            </w:r>
            <w:r w:rsidRPr="00950E54">
              <w:rPr>
                <w:noProof/>
                <w:szCs w:val="20"/>
                <w:lang w:val="en-GB"/>
              </w:rPr>
              <w:t xml:space="preserve">Founder/ </w:t>
            </w:r>
            <w:r w:rsidR="00950E54" w:rsidRPr="00950E54">
              <w:rPr>
                <w:noProof/>
                <w:szCs w:val="20"/>
                <w:lang w:val="en-GB"/>
              </w:rPr>
              <w:t>Software Engineer</w:t>
            </w:r>
          </w:p>
          <w:p w14:paraId="29404473" w14:textId="77777777" w:rsidR="00CB6E89" w:rsidRDefault="00F21A6A" w:rsidP="00CB6E89">
            <w:pPr>
              <w:pStyle w:val="Dates"/>
              <w:rPr>
                <w:b w:val="0"/>
                <w:bCs/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</w:t>
            </w:r>
            <w:r>
              <w:rPr>
                <w:rFonts w:ascii="Arial" w:hAnsi="Arial" w:cs="Arial"/>
                <w:noProof/>
                <w:lang w:val="en-GB"/>
              </w:rPr>
              <w:t xml:space="preserve">                                </w:t>
            </w:r>
            <w:r w:rsidR="00CB6E89" w:rsidRPr="00A11165">
              <w:rPr>
                <w:b w:val="0"/>
                <w:bCs/>
                <w:i/>
                <w:iCs/>
                <w:noProof/>
                <w:lang w:val="en-GB"/>
              </w:rPr>
              <w:t>BuildUp Inc, Kampala</w:t>
            </w:r>
          </w:p>
          <w:p w14:paraId="218EA6ED" w14:textId="45BDF3A6" w:rsidR="00F21A6A" w:rsidRPr="00F21A6A" w:rsidRDefault="00CB6E89" w:rsidP="00A93CFF">
            <w:pPr>
              <w:pStyle w:val="Dates"/>
              <w:numPr>
                <w:ilvl w:val="0"/>
                <w:numId w:val="14"/>
              </w:numPr>
              <w:ind w:left="2231"/>
              <w:rPr>
                <w:noProof/>
                <w:lang w:val="en-GB"/>
              </w:rPr>
            </w:pPr>
            <w:r>
              <w:rPr>
                <w:b w:val="0"/>
                <w:bCs/>
                <w:noProof/>
                <w:lang w:val="en-GB"/>
              </w:rPr>
              <w:t>Carried out research that led to the design of a system to help construction professional with updated information on tools and materials</w:t>
            </w:r>
            <w:r w:rsidR="000B12E1">
              <w:rPr>
                <w:b w:val="0"/>
                <w:bCs/>
                <w:noProof/>
                <w:lang w:val="en-GB"/>
              </w:rPr>
              <w:t>[</w:t>
            </w:r>
            <w:r w:rsidR="00AB176C">
              <w:rPr>
                <w:b w:val="0"/>
                <w:bCs/>
                <w:noProof/>
                <w:lang w:val="en-GB"/>
              </w:rPr>
              <w:t>Djnago</w:t>
            </w:r>
            <w:r w:rsidR="000B12E1">
              <w:rPr>
                <w:b w:val="0"/>
                <w:bCs/>
                <w:noProof/>
                <w:lang w:val="en-GB"/>
              </w:rPr>
              <w:t>,React]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8A69FF2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vMerge/>
            <w:shd w:val="clear" w:color="auto" w:fill="CADEE5" w:themeFill="background2"/>
            <w:vAlign w:val="center"/>
          </w:tcPr>
          <w:p w14:paraId="2B52FC8E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AB5BC7" w14:paraId="13C668B6" w14:textId="77777777" w:rsidTr="002317E6">
        <w:trPr>
          <w:trHeight w:val="624"/>
        </w:trPr>
        <w:tc>
          <w:tcPr>
            <w:tcW w:w="69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EE5B696" w14:textId="77777777" w:rsidR="00AD6FA4" w:rsidRPr="00AB5BC7" w:rsidRDefault="00431B5B" w:rsidP="00DF1CB4">
            <w:pPr>
              <w:pStyle w:val="Heading3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845886759"/>
                <w:placeholder>
                  <w:docPart w:val="C08B18306D3A71409AB276F58FA2389C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B5BC7">
                  <w:rPr>
                    <w:noProof/>
                    <w:lang w:val="en-GB" w:bidi="en-GB"/>
                  </w:rPr>
                  <w:t>Leadership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9A7660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vMerge/>
            <w:shd w:val="clear" w:color="auto" w:fill="CADEE5" w:themeFill="background2"/>
            <w:vAlign w:val="center"/>
          </w:tcPr>
          <w:p w14:paraId="09BC3192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AB5BC7" w14:paraId="4E3C1BCA" w14:textId="77777777" w:rsidTr="002317E6">
        <w:trPr>
          <w:trHeight w:val="624"/>
        </w:trPr>
        <w:tc>
          <w:tcPr>
            <w:tcW w:w="6986" w:type="dxa"/>
            <w:gridSpan w:val="12"/>
            <w:tcBorders>
              <w:top w:val="single" w:sz="8" w:space="0" w:color="2C3B57" w:themeColor="text2"/>
            </w:tcBorders>
          </w:tcPr>
          <w:p w14:paraId="3DABCA36" w14:textId="77777777" w:rsidR="00421F8C" w:rsidRPr="002317E6" w:rsidRDefault="00421F8C" w:rsidP="00421F8C">
            <w:pPr>
              <w:pStyle w:val="Text"/>
              <w:rPr>
                <w:noProof/>
                <w:sz w:val="20"/>
                <w:szCs w:val="20"/>
              </w:rPr>
            </w:pPr>
            <w:r w:rsidRPr="002317E6">
              <w:rPr>
                <w:b/>
                <w:bCs/>
                <w:noProof/>
                <w:sz w:val="20"/>
                <w:szCs w:val="20"/>
                <w:lang w:val="en-GB"/>
              </w:rPr>
              <w:t>Senator</w:t>
            </w:r>
            <w:r w:rsidRPr="002317E6">
              <w:rPr>
                <w:noProof/>
                <w:sz w:val="20"/>
                <w:szCs w:val="20"/>
                <w:lang w:val="en-GB"/>
              </w:rPr>
              <w:t>:</w:t>
            </w:r>
            <w:r w:rsidR="0069130C">
              <w:rPr>
                <w:noProof/>
                <w:sz w:val="20"/>
                <w:szCs w:val="20"/>
                <w:lang w:val="en-GB"/>
              </w:rPr>
              <w:t xml:space="preserve"> Department</w:t>
            </w:r>
            <w:r w:rsidRPr="002317E6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="0069130C">
              <w:rPr>
                <w:noProof/>
                <w:sz w:val="20"/>
                <w:szCs w:val="20"/>
                <w:lang w:val="en-GB"/>
              </w:rPr>
              <w:t>r</w:t>
            </w:r>
            <w:r w:rsidRPr="002317E6">
              <w:rPr>
                <w:noProof/>
                <w:sz w:val="20"/>
                <w:szCs w:val="20"/>
                <w:lang w:val="en-GB"/>
              </w:rPr>
              <w:t>epresentative on</w:t>
            </w:r>
            <w:r w:rsidR="0069130C">
              <w:rPr>
                <w:noProof/>
                <w:sz w:val="20"/>
                <w:szCs w:val="20"/>
                <w:lang w:val="en-GB"/>
              </w:rPr>
              <w:t xml:space="preserve"> the</w:t>
            </w:r>
            <w:r w:rsidRPr="002317E6">
              <w:rPr>
                <w:noProof/>
                <w:sz w:val="20"/>
                <w:szCs w:val="20"/>
                <w:lang w:val="en-GB"/>
              </w:rPr>
              <w:t xml:space="preserve"> Andela Uganda Engineer Senate</w:t>
            </w:r>
            <w:r w:rsidR="0069130C">
              <w:rPr>
                <w:noProof/>
                <w:sz w:val="20"/>
                <w:szCs w:val="20"/>
                <w:lang w:val="en-GB"/>
              </w:rPr>
              <w:t>/Leadership</w:t>
            </w:r>
            <w:r w:rsidRPr="002317E6">
              <w:rPr>
                <w:noProof/>
                <w:sz w:val="20"/>
                <w:szCs w:val="20"/>
                <w:lang w:val="en-GB"/>
              </w:rPr>
              <w:t xml:space="preserve">. </w:t>
            </w:r>
          </w:p>
          <w:p w14:paraId="02794706" w14:textId="45F478CE" w:rsidR="0069130C" w:rsidRDefault="00421F8C" w:rsidP="0069130C">
            <w:pPr>
              <w:pStyle w:val="Text"/>
              <w:rPr>
                <w:noProof/>
                <w:sz w:val="20"/>
                <w:szCs w:val="20"/>
              </w:rPr>
            </w:pPr>
            <w:r w:rsidRPr="002317E6">
              <w:rPr>
                <w:b/>
                <w:bCs/>
                <w:noProof/>
                <w:sz w:val="20"/>
                <w:szCs w:val="20"/>
              </w:rPr>
              <w:t>Coho</w:t>
            </w:r>
            <w:r w:rsidR="00AD7347" w:rsidRPr="002317E6">
              <w:rPr>
                <w:b/>
                <w:bCs/>
                <w:noProof/>
                <w:sz w:val="20"/>
                <w:szCs w:val="20"/>
              </w:rPr>
              <w:t>r</w:t>
            </w:r>
            <w:r w:rsidRPr="002317E6">
              <w:rPr>
                <w:b/>
                <w:bCs/>
                <w:noProof/>
                <w:sz w:val="20"/>
                <w:szCs w:val="20"/>
              </w:rPr>
              <w:t>t Representative</w:t>
            </w:r>
            <w:r w:rsidRPr="002317E6">
              <w:rPr>
                <w:noProof/>
                <w:sz w:val="20"/>
                <w:szCs w:val="20"/>
              </w:rPr>
              <w:t xml:space="preserve">: Represent engineers </w:t>
            </w:r>
            <w:r w:rsidR="0069130C">
              <w:rPr>
                <w:noProof/>
                <w:sz w:val="20"/>
                <w:szCs w:val="20"/>
              </w:rPr>
              <w:t>from</w:t>
            </w:r>
            <w:r w:rsidR="00111FCC" w:rsidRPr="002317E6">
              <w:rPr>
                <w:noProof/>
                <w:sz w:val="20"/>
                <w:szCs w:val="20"/>
              </w:rPr>
              <w:t xml:space="preserve"> coho</w:t>
            </w:r>
            <w:r w:rsidR="00AD7347" w:rsidRPr="002317E6">
              <w:rPr>
                <w:noProof/>
                <w:sz w:val="20"/>
                <w:szCs w:val="20"/>
              </w:rPr>
              <w:t>r</w:t>
            </w:r>
            <w:r w:rsidR="00111FCC" w:rsidRPr="002317E6">
              <w:rPr>
                <w:noProof/>
                <w:sz w:val="20"/>
                <w:szCs w:val="20"/>
              </w:rPr>
              <w:t xml:space="preserve">t XI Andela </w:t>
            </w:r>
          </w:p>
          <w:p w14:paraId="01A656A6" w14:textId="77777777" w:rsidR="0069130C" w:rsidRPr="0069130C" w:rsidRDefault="0069130C" w:rsidP="0069130C">
            <w:pPr>
              <w:pStyle w:val="Text"/>
              <w:rPr>
                <w:noProof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556CAE3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vMerge/>
            <w:shd w:val="clear" w:color="auto" w:fill="CADEE5" w:themeFill="background2"/>
            <w:vAlign w:val="center"/>
          </w:tcPr>
          <w:p w14:paraId="4DB25A39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AB5BC7" w14:paraId="33F2CEB2" w14:textId="77777777" w:rsidTr="002317E6">
        <w:trPr>
          <w:trHeight w:val="77"/>
        </w:trPr>
        <w:tc>
          <w:tcPr>
            <w:tcW w:w="69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7303017A" w14:textId="77777777" w:rsidR="00AD6FA4" w:rsidRPr="00AB5BC7" w:rsidRDefault="0060443F" w:rsidP="00DF1CB4">
            <w:pPr>
              <w:pStyle w:val="Heading3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Volunteer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55C9124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vMerge/>
            <w:shd w:val="clear" w:color="auto" w:fill="CADEE5" w:themeFill="background2"/>
            <w:vAlign w:val="center"/>
          </w:tcPr>
          <w:p w14:paraId="5B38FA9A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AB5BC7" w14:paraId="650B2077" w14:textId="77777777" w:rsidTr="002317E6">
        <w:trPr>
          <w:trHeight w:val="797"/>
        </w:trPr>
        <w:tc>
          <w:tcPr>
            <w:tcW w:w="6986" w:type="dxa"/>
            <w:gridSpan w:val="12"/>
            <w:tcBorders>
              <w:top w:val="single" w:sz="8" w:space="0" w:color="2C3B57" w:themeColor="text2"/>
            </w:tcBorders>
          </w:tcPr>
          <w:p w14:paraId="04F059F6" w14:textId="123EA3AD" w:rsidR="00AD6FA4" w:rsidRPr="002317E6" w:rsidRDefault="00111FCC" w:rsidP="00DF1CB4">
            <w:pPr>
              <w:pStyle w:val="Text"/>
              <w:rPr>
                <w:noProof/>
                <w:sz w:val="20"/>
                <w:szCs w:val="20"/>
                <w:lang w:val="en-GB"/>
              </w:rPr>
            </w:pPr>
            <w:r w:rsidRPr="002317E6">
              <w:rPr>
                <w:b/>
                <w:bCs/>
                <w:noProof/>
                <w:sz w:val="20"/>
                <w:szCs w:val="20"/>
                <w:lang w:val="en-GB"/>
              </w:rPr>
              <w:t>Women in Tech – Learning</w:t>
            </w:r>
            <w:r w:rsidRPr="002317E6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Pr="002317E6">
              <w:rPr>
                <w:b/>
                <w:bCs/>
                <w:noProof/>
                <w:sz w:val="20"/>
                <w:szCs w:val="20"/>
                <w:lang w:val="en-GB"/>
              </w:rPr>
              <w:t>Facilitator</w:t>
            </w:r>
            <w:r w:rsidRPr="002317E6">
              <w:rPr>
                <w:noProof/>
                <w:sz w:val="20"/>
                <w:szCs w:val="20"/>
                <w:lang w:val="en-GB"/>
              </w:rPr>
              <w:t xml:space="preserve"> | 2018</w:t>
            </w:r>
            <w:r w:rsidR="00567903">
              <w:rPr>
                <w:noProof/>
                <w:sz w:val="20"/>
                <w:szCs w:val="20"/>
                <w:lang w:val="en-GB"/>
              </w:rPr>
              <w:t xml:space="preserve"> - Present</w:t>
            </w:r>
          </w:p>
          <w:p w14:paraId="13B7D6EF" w14:textId="017E6E26" w:rsidR="00111FCC" w:rsidRPr="00AB5BC7" w:rsidRDefault="00111FCC" w:rsidP="00DF1CB4">
            <w:pPr>
              <w:pStyle w:val="Text"/>
              <w:rPr>
                <w:noProof/>
                <w:lang w:val="en-GB"/>
              </w:rPr>
            </w:pPr>
            <w:r w:rsidRPr="002317E6">
              <w:rPr>
                <w:b/>
                <w:bCs/>
                <w:noProof/>
                <w:sz w:val="20"/>
                <w:szCs w:val="20"/>
                <w:lang w:val="en-GB"/>
              </w:rPr>
              <w:t>Teen Code Africa  - Mentor</w:t>
            </w:r>
            <w:r w:rsidRPr="002317E6">
              <w:rPr>
                <w:noProof/>
                <w:sz w:val="20"/>
                <w:szCs w:val="20"/>
                <w:lang w:val="en-GB"/>
              </w:rPr>
              <w:t xml:space="preserve"> | 2018</w:t>
            </w:r>
            <w:r w:rsidR="00567903">
              <w:rPr>
                <w:noProof/>
                <w:sz w:val="20"/>
                <w:szCs w:val="20"/>
                <w:lang w:val="en-GB"/>
              </w:rPr>
              <w:t>. - Present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EBD5AE1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231" w:type="dxa"/>
            <w:gridSpan w:val="6"/>
            <w:vMerge/>
            <w:shd w:val="clear" w:color="auto" w:fill="CADEE5" w:themeFill="background2"/>
            <w:vAlign w:val="center"/>
          </w:tcPr>
          <w:p w14:paraId="11542B3B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AB5BC7" w14:paraId="74B85B97" w14:textId="77777777" w:rsidTr="002317E6">
        <w:trPr>
          <w:gridAfter w:val="1"/>
          <w:wAfter w:w="6" w:type="dxa"/>
          <w:trHeight w:val="77"/>
        </w:trPr>
        <w:tc>
          <w:tcPr>
            <w:tcW w:w="10495" w:type="dxa"/>
            <w:gridSpan w:val="18"/>
            <w:tcBorders>
              <w:bottom w:val="single" w:sz="36" w:space="0" w:color="CADEE5" w:themeColor="background2"/>
            </w:tcBorders>
          </w:tcPr>
          <w:p w14:paraId="76E9719C" w14:textId="77777777" w:rsidR="00AD6FA4" w:rsidRPr="00AB5BC7" w:rsidRDefault="00AD6FA4" w:rsidP="00DF1CB4">
            <w:pPr>
              <w:rPr>
                <w:noProof/>
                <w:lang w:val="en-GB"/>
              </w:rPr>
            </w:pPr>
          </w:p>
        </w:tc>
      </w:tr>
    </w:tbl>
    <w:p w14:paraId="5F9E9BAD" w14:textId="77777777" w:rsidR="00AB03FA" w:rsidRPr="00AB5BC7" w:rsidRDefault="00AB03FA" w:rsidP="00A93CFF">
      <w:pPr>
        <w:rPr>
          <w:noProof/>
          <w:lang w:val="en-GB"/>
        </w:rPr>
      </w:pPr>
    </w:p>
    <w:sectPr w:rsidR="00AB03FA" w:rsidRPr="00AB5BC7" w:rsidSect="00A93C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E3619" w14:textId="77777777" w:rsidR="00431B5B" w:rsidRDefault="00431B5B" w:rsidP="00DF1CB4">
      <w:r>
        <w:separator/>
      </w:r>
    </w:p>
  </w:endnote>
  <w:endnote w:type="continuationSeparator" w:id="0">
    <w:p w14:paraId="0319EA61" w14:textId="77777777" w:rsidR="00431B5B" w:rsidRDefault="00431B5B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E4371" w14:textId="77777777" w:rsidR="002317E6" w:rsidRDefault="00231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E25A" w14:textId="77777777" w:rsidR="002317E6" w:rsidRDefault="002317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2383" w14:textId="77777777" w:rsidR="002317E6" w:rsidRDefault="00231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CFD7" w14:textId="77777777" w:rsidR="00431B5B" w:rsidRDefault="00431B5B" w:rsidP="00DF1CB4">
      <w:r>
        <w:separator/>
      </w:r>
    </w:p>
  </w:footnote>
  <w:footnote w:type="continuationSeparator" w:id="0">
    <w:p w14:paraId="5C066712" w14:textId="77777777" w:rsidR="00431B5B" w:rsidRDefault="00431B5B" w:rsidP="00DF1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E9294" w14:textId="77777777" w:rsidR="002317E6" w:rsidRDefault="00231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87F80" w14:textId="77777777" w:rsidR="002317E6" w:rsidRDefault="00231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212A5" w14:textId="77777777" w:rsidR="002317E6" w:rsidRDefault="00231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5ED8"/>
    <w:multiLevelType w:val="hybridMultilevel"/>
    <w:tmpl w:val="0062FEB6"/>
    <w:lvl w:ilvl="0" w:tplc="A79475F6">
      <w:start w:val="2018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021C29AB"/>
    <w:multiLevelType w:val="hybridMultilevel"/>
    <w:tmpl w:val="39B65004"/>
    <w:lvl w:ilvl="0" w:tplc="005E6104">
      <w:start w:val="2019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 w15:restartNumberingAfterBreak="0">
    <w:nsid w:val="105122A0"/>
    <w:multiLevelType w:val="hybridMultilevel"/>
    <w:tmpl w:val="2E28419A"/>
    <w:lvl w:ilvl="0" w:tplc="005E6104">
      <w:start w:val="2019"/>
      <w:numFmt w:val="bullet"/>
      <w:lvlText w:val="-"/>
      <w:lvlJc w:val="left"/>
      <w:pPr>
        <w:ind w:left="10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3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179F6"/>
    <w:multiLevelType w:val="hybridMultilevel"/>
    <w:tmpl w:val="041E49D8"/>
    <w:lvl w:ilvl="0" w:tplc="005E6104">
      <w:start w:val="2019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5" w15:restartNumberingAfterBreak="0">
    <w:nsid w:val="4C3023B3"/>
    <w:multiLevelType w:val="hybridMultilevel"/>
    <w:tmpl w:val="81B22770"/>
    <w:lvl w:ilvl="0" w:tplc="0809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63E33511"/>
    <w:multiLevelType w:val="hybridMultilevel"/>
    <w:tmpl w:val="0AF4B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64DD4"/>
    <w:multiLevelType w:val="hybridMultilevel"/>
    <w:tmpl w:val="8A00BE5E"/>
    <w:lvl w:ilvl="0" w:tplc="08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10"/>
  </w:num>
  <w:num w:numId="13">
    <w:abstractNumId w:val="15"/>
  </w:num>
  <w:num w:numId="14">
    <w:abstractNumId w:val="17"/>
  </w:num>
  <w:num w:numId="15">
    <w:abstractNumId w:val="11"/>
  </w:num>
  <w:num w:numId="16">
    <w:abstractNumId w:val="1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3F"/>
    <w:rsid w:val="00010F31"/>
    <w:rsid w:val="0007699A"/>
    <w:rsid w:val="0008673D"/>
    <w:rsid w:val="000B12E1"/>
    <w:rsid w:val="000D2C24"/>
    <w:rsid w:val="000E5140"/>
    <w:rsid w:val="000E6B86"/>
    <w:rsid w:val="000F158B"/>
    <w:rsid w:val="00111FCC"/>
    <w:rsid w:val="00115D6C"/>
    <w:rsid w:val="002317E6"/>
    <w:rsid w:val="00297EAB"/>
    <w:rsid w:val="002B35EA"/>
    <w:rsid w:val="002B73E2"/>
    <w:rsid w:val="002D3AB8"/>
    <w:rsid w:val="002D3BAC"/>
    <w:rsid w:val="002D437A"/>
    <w:rsid w:val="003429DA"/>
    <w:rsid w:val="003D5B41"/>
    <w:rsid w:val="00413477"/>
    <w:rsid w:val="00415DA7"/>
    <w:rsid w:val="00421F8C"/>
    <w:rsid w:val="00431B5B"/>
    <w:rsid w:val="00444401"/>
    <w:rsid w:val="00487134"/>
    <w:rsid w:val="004A586E"/>
    <w:rsid w:val="004A747C"/>
    <w:rsid w:val="004B7435"/>
    <w:rsid w:val="004D747C"/>
    <w:rsid w:val="00560EA0"/>
    <w:rsid w:val="00567903"/>
    <w:rsid w:val="005D6A0A"/>
    <w:rsid w:val="005E09DE"/>
    <w:rsid w:val="005F07EC"/>
    <w:rsid w:val="005F5561"/>
    <w:rsid w:val="0060443F"/>
    <w:rsid w:val="0065486F"/>
    <w:rsid w:val="00680892"/>
    <w:rsid w:val="0069130C"/>
    <w:rsid w:val="006A115C"/>
    <w:rsid w:val="006C60E6"/>
    <w:rsid w:val="006E1FC3"/>
    <w:rsid w:val="0074366E"/>
    <w:rsid w:val="00774B00"/>
    <w:rsid w:val="00780428"/>
    <w:rsid w:val="007B0ACD"/>
    <w:rsid w:val="00860A80"/>
    <w:rsid w:val="008C6773"/>
    <w:rsid w:val="008D3446"/>
    <w:rsid w:val="008D5292"/>
    <w:rsid w:val="009410D8"/>
    <w:rsid w:val="00950E54"/>
    <w:rsid w:val="009706CD"/>
    <w:rsid w:val="009835F5"/>
    <w:rsid w:val="00991F77"/>
    <w:rsid w:val="009B7AEC"/>
    <w:rsid w:val="00A11165"/>
    <w:rsid w:val="00A520FA"/>
    <w:rsid w:val="00A93CFF"/>
    <w:rsid w:val="00A974B5"/>
    <w:rsid w:val="00AB03FA"/>
    <w:rsid w:val="00AB176C"/>
    <w:rsid w:val="00AB5BC7"/>
    <w:rsid w:val="00AD0DDD"/>
    <w:rsid w:val="00AD6FA4"/>
    <w:rsid w:val="00AD7347"/>
    <w:rsid w:val="00B26A9B"/>
    <w:rsid w:val="00B81476"/>
    <w:rsid w:val="00B83E84"/>
    <w:rsid w:val="00B876B1"/>
    <w:rsid w:val="00C17245"/>
    <w:rsid w:val="00C865B2"/>
    <w:rsid w:val="00CA4FB1"/>
    <w:rsid w:val="00CB6E89"/>
    <w:rsid w:val="00CC10E3"/>
    <w:rsid w:val="00D05A52"/>
    <w:rsid w:val="00D06709"/>
    <w:rsid w:val="00D1215B"/>
    <w:rsid w:val="00D37A42"/>
    <w:rsid w:val="00D74C88"/>
    <w:rsid w:val="00DF1CB4"/>
    <w:rsid w:val="00E14266"/>
    <w:rsid w:val="00E808EB"/>
    <w:rsid w:val="00F21A6A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5D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B83E84"/>
    <w:pPr>
      <w:numPr>
        <w:numId w:val="11"/>
      </w:numPr>
      <w:spacing w:before="80" w:line="360" w:lineRule="auto"/>
      <w:ind w:left="533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604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3F"/>
    <w:rPr>
      <w:color w:val="605E5C"/>
      <w:shd w:val="clear" w:color="auto" w:fill="E1DFDD"/>
    </w:rPr>
  </w:style>
  <w:style w:type="character" w:customStyle="1" w:styleId="divdocumentleft-box">
    <w:name w:val="div_document_left-box"/>
    <w:basedOn w:val="DefaultParagraphFont"/>
    <w:rsid w:val="00111FCC"/>
    <w:rPr>
      <w:spacing w:val="4"/>
    </w:rPr>
  </w:style>
  <w:style w:type="paragraph" w:customStyle="1" w:styleId="p">
    <w:name w:val="p"/>
    <w:basedOn w:val="Normal"/>
    <w:rsid w:val="00111FCC"/>
    <w:rPr>
      <w:rFonts w:ascii="Times New Roman" w:eastAsia="Times New Roman" w:hAnsi="Times New Roman" w:cs="Times New Roman"/>
      <w:sz w:val="24"/>
      <w:lang w:eastAsia="en-GB"/>
    </w:rPr>
  </w:style>
  <w:style w:type="character" w:styleId="LineNumber">
    <w:name w:val="line number"/>
    <w:basedOn w:val="DefaultParagraphFont"/>
    <w:uiPriority w:val="99"/>
    <w:semiHidden/>
    <w:rsid w:val="00A9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lusiba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dvx/Library/Containers/com.microsoft.Word/Data/Library/Application%20Support/Microsoft/Office/16.0/DTS/Search/%7b32134570-CF26-0C4B-9641-914AAC7FE00D%7dtf118191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0FA2951B44D34BB51FC3E1F9E4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47EAB-9F43-D244-AA66-D96B249C106E}"/>
      </w:docPartPr>
      <w:docPartBody>
        <w:p w:rsidR="00DB4DE5" w:rsidRDefault="00DD03DC">
          <w:pPr>
            <w:pStyle w:val="930FA2951B44D34BB51FC3E1F9E427ED"/>
          </w:pPr>
          <w:r w:rsidRPr="00AD0DDD">
            <w:rPr>
              <w:lang w:val="en-GB" w:bidi="en-GB"/>
            </w:rPr>
            <w:t>Education</w:t>
          </w:r>
        </w:p>
      </w:docPartBody>
    </w:docPart>
    <w:docPart>
      <w:docPartPr>
        <w:name w:val="AC730FD810D1404F95EE416EBED40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99BC-C006-CF49-A3A1-DED72DDC159E}"/>
      </w:docPartPr>
      <w:docPartBody>
        <w:p w:rsidR="00DB4DE5" w:rsidRDefault="00DD03DC">
          <w:pPr>
            <w:pStyle w:val="AC730FD810D1404F95EE416EBED4097E"/>
          </w:pPr>
          <w:r w:rsidRPr="00A520FA">
            <w:rPr>
              <w:noProof/>
              <w:lang w:val="en-GB" w:bidi="en-GB"/>
            </w:rPr>
            <w:t>KEY SKILLS</w:t>
          </w:r>
        </w:p>
      </w:docPartBody>
    </w:docPart>
    <w:docPart>
      <w:docPartPr>
        <w:name w:val="C08B18306D3A71409AB276F58FA23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754F5-F4BE-6A44-87FE-91D5C50B2367}"/>
      </w:docPartPr>
      <w:docPartBody>
        <w:p w:rsidR="00DB4DE5" w:rsidRDefault="00DD03DC">
          <w:pPr>
            <w:pStyle w:val="C08B18306D3A71409AB276F58FA2389C"/>
          </w:pPr>
          <w:r w:rsidRPr="00560EA0">
            <w:rPr>
              <w:lang w:val="en-GB" w:bidi="en-GB"/>
            </w:rP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3C"/>
    <w:rsid w:val="00150DAD"/>
    <w:rsid w:val="00153D37"/>
    <w:rsid w:val="003070B2"/>
    <w:rsid w:val="00330DED"/>
    <w:rsid w:val="0041265A"/>
    <w:rsid w:val="004447D1"/>
    <w:rsid w:val="004E0BC9"/>
    <w:rsid w:val="006467ED"/>
    <w:rsid w:val="00880B66"/>
    <w:rsid w:val="009118E1"/>
    <w:rsid w:val="00A21AEC"/>
    <w:rsid w:val="00D65331"/>
    <w:rsid w:val="00D717FE"/>
    <w:rsid w:val="00DB4DE5"/>
    <w:rsid w:val="00DD03DC"/>
    <w:rsid w:val="00E84A3C"/>
    <w:rsid w:val="00EE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E4B28D205D14582B78FC407416914">
    <w:name w:val="AA4E4B28D205D14582B78FC407416914"/>
  </w:style>
  <w:style w:type="paragraph" w:customStyle="1" w:styleId="070F8E022FDEF14FA88068DA550F61C7">
    <w:name w:val="070F8E022FDEF14FA88068DA550F61C7"/>
  </w:style>
  <w:style w:type="paragraph" w:customStyle="1" w:styleId="2B6C4B9C447365449D253EA32608E017">
    <w:name w:val="2B6C4B9C447365449D253EA32608E017"/>
  </w:style>
  <w:style w:type="paragraph" w:customStyle="1" w:styleId="14D4FDDE5A9C744DAFF7B88311ED09FA">
    <w:name w:val="14D4FDDE5A9C744DAFF7B88311ED09FA"/>
  </w:style>
  <w:style w:type="paragraph" w:customStyle="1" w:styleId="0420110D4D153949BFEBC9F705B5CA35">
    <w:name w:val="0420110D4D153949BFEBC9F705B5CA35"/>
  </w:style>
  <w:style w:type="paragraph" w:customStyle="1" w:styleId="EE7CBDA64BD3454EB5F724731A5ABE7E">
    <w:name w:val="EE7CBDA64BD3454EB5F724731A5ABE7E"/>
  </w:style>
  <w:style w:type="paragraph" w:customStyle="1" w:styleId="9F4362E19AD62344B0148D6E563CFC2A">
    <w:name w:val="9F4362E19AD62344B0148D6E563CFC2A"/>
  </w:style>
  <w:style w:type="paragraph" w:customStyle="1" w:styleId="930FA2951B44D34BB51FC3E1F9E427ED">
    <w:name w:val="930FA2951B44D34BB51FC3E1F9E427ED"/>
  </w:style>
  <w:style w:type="paragraph" w:customStyle="1" w:styleId="575E6B5366EC634189A36692DA9F7DEF">
    <w:name w:val="575E6B5366EC634189A36692DA9F7DEF"/>
  </w:style>
  <w:style w:type="paragraph" w:customStyle="1" w:styleId="B33E1C423141244F974254888ADFF15A">
    <w:name w:val="B33E1C423141244F974254888ADFF15A"/>
  </w:style>
  <w:style w:type="paragraph" w:customStyle="1" w:styleId="D2F2EB76EC0DFC4CAD546F68EFA4EEA2">
    <w:name w:val="D2F2EB76EC0DFC4CAD546F68EFA4EEA2"/>
  </w:style>
  <w:style w:type="paragraph" w:customStyle="1" w:styleId="C6E841B712259A40BB4663F7749ADFDD">
    <w:name w:val="C6E841B712259A40BB4663F7749ADFDD"/>
  </w:style>
  <w:style w:type="paragraph" w:customStyle="1" w:styleId="51153A1A0427B94DAAA25ADA34CFAE99">
    <w:name w:val="51153A1A0427B94DAAA25ADA34CFAE99"/>
  </w:style>
  <w:style w:type="paragraph" w:customStyle="1" w:styleId="AC730FD810D1404F95EE416EBED4097E">
    <w:name w:val="AC730FD810D1404F95EE416EBED4097E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line="288" w:lineRule="auto"/>
      <w:ind w:left="533"/>
      <w:contextualSpacing/>
    </w:pPr>
    <w:rPr>
      <w:rFonts w:ascii="Gill Sans MT" w:eastAsiaTheme="minorHAnsi" w:hAnsi="Gill Sans MT" w:cs="Times New Roman (Body CS)"/>
      <w:caps/>
      <w:color w:val="000000" w:themeColor="text1"/>
      <w:sz w:val="22"/>
      <w:lang w:eastAsia="en-US"/>
    </w:rPr>
  </w:style>
  <w:style w:type="paragraph" w:customStyle="1" w:styleId="D5E2F398992AA847AA94136BAF1365BA">
    <w:name w:val="D5E2F398992AA847AA94136BAF1365BA"/>
  </w:style>
  <w:style w:type="paragraph" w:customStyle="1" w:styleId="87F695B6B2BB724A852EDA0E5FFEF000">
    <w:name w:val="87F695B6B2BB724A852EDA0E5FFEF000"/>
  </w:style>
  <w:style w:type="paragraph" w:customStyle="1" w:styleId="23E085899765114591A6D5EB345B7F65">
    <w:name w:val="23E085899765114591A6D5EB345B7F65"/>
  </w:style>
  <w:style w:type="paragraph" w:customStyle="1" w:styleId="25ABA30871BF2A4AA8D777D13F30AFF2">
    <w:name w:val="25ABA30871BF2A4AA8D777D13F30AFF2"/>
  </w:style>
  <w:style w:type="paragraph" w:customStyle="1" w:styleId="56345F0D6FDD39439AC0DBA2550AA578">
    <w:name w:val="56345F0D6FDD39439AC0DBA2550AA578"/>
  </w:style>
  <w:style w:type="paragraph" w:customStyle="1" w:styleId="07D4CF98EAAC64458C73401BEE85CA70">
    <w:name w:val="07D4CF98EAAC64458C73401BEE85CA70"/>
  </w:style>
  <w:style w:type="paragraph" w:customStyle="1" w:styleId="AE0743F62BA91346A5FB481E2856ACBE">
    <w:name w:val="AE0743F62BA91346A5FB481E2856ACBE"/>
  </w:style>
  <w:style w:type="paragraph" w:customStyle="1" w:styleId="BFCD5FD803933E4BB75827E5DBA189B7">
    <w:name w:val="BFCD5FD803933E4BB75827E5DBA189B7"/>
  </w:style>
  <w:style w:type="paragraph" w:customStyle="1" w:styleId="393061EAA82D214C8DF0AD4BECB076AD">
    <w:name w:val="393061EAA82D214C8DF0AD4BECB076AD"/>
  </w:style>
  <w:style w:type="paragraph" w:customStyle="1" w:styleId="C7E9C4167EA135468F461D7484A413C7">
    <w:name w:val="C7E9C4167EA135468F461D7484A413C7"/>
  </w:style>
  <w:style w:type="paragraph" w:customStyle="1" w:styleId="411968273ADD9F418FD100E15B3C867C">
    <w:name w:val="411968273ADD9F418FD100E15B3C867C"/>
  </w:style>
  <w:style w:type="paragraph" w:customStyle="1" w:styleId="C08B18306D3A71409AB276F58FA2389C">
    <w:name w:val="C08B18306D3A71409AB276F58FA2389C"/>
  </w:style>
  <w:style w:type="paragraph" w:customStyle="1" w:styleId="Text">
    <w:name w:val="Text"/>
    <w:basedOn w:val="Normal"/>
    <w:uiPriority w:val="3"/>
    <w:qFormat/>
    <w:pPr>
      <w:spacing w:line="288" w:lineRule="auto"/>
      <w:ind w:left="170" w:right="113"/>
    </w:pPr>
    <w:rPr>
      <w:rFonts w:eastAsiaTheme="minorHAnsi" w:cstheme="minorHAnsi"/>
      <w:color w:val="404040" w:themeColor="text1" w:themeTint="BF"/>
      <w:sz w:val="22"/>
      <w:lang w:eastAsia="en-US"/>
    </w:rPr>
  </w:style>
  <w:style w:type="paragraph" w:customStyle="1" w:styleId="B0AD3C674FFDAA41AEFD6B6883B0444E">
    <w:name w:val="B0AD3C674FFDAA41AEFD6B6883B0444E"/>
  </w:style>
  <w:style w:type="paragraph" w:customStyle="1" w:styleId="D09DF7231B4FCF44A2482564C087CEB7">
    <w:name w:val="D09DF7231B4FCF44A2482564C087CEB7"/>
  </w:style>
  <w:style w:type="paragraph" w:customStyle="1" w:styleId="3F2F0573E395F547A07F7CA78D6B4DA7">
    <w:name w:val="3F2F0573E395F547A07F7CA78D6B4DA7"/>
  </w:style>
  <w:style w:type="paragraph" w:customStyle="1" w:styleId="6185718076C4E94385ECABC060291328">
    <w:name w:val="6185718076C4E94385ECABC060291328"/>
    <w:rsid w:val="00E84A3C"/>
  </w:style>
  <w:style w:type="paragraph" w:customStyle="1" w:styleId="44DCAAD53E667142A775B5426628FC00">
    <w:name w:val="44DCAAD53E667142A775B5426628FC00"/>
    <w:rsid w:val="00E84A3C"/>
  </w:style>
  <w:style w:type="paragraph" w:customStyle="1" w:styleId="91EAAC808FE949439A8C2525839A3980">
    <w:name w:val="91EAAC808FE949439A8C2525839A3980"/>
    <w:rsid w:val="00E84A3C"/>
  </w:style>
  <w:style w:type="paragraph" w:customStyle="1" w:styleId="DE16A1B35FB37E44B794CE8C3EDDC2F2">
    <w:name w:val="DE16A1B35FB37E44B794CE8C3EDDC2F2"/>
    <w:rsid w:val="00E84A3C"/>
  </w:style>
  <w:style w:type="paragraph" w:customStyle="1" w:styleId="994233E64A518F47AC7C2010B7E3A30E">
    <w:name w:val="994233E64A518F47AC7C2010B7E3A30E"/>
    <w:rsid w:val="00E84A3C"/>
  </w:style>
  <w:style w:type="paragraph" w:customStyle="1" w:styleId="9824DB4379B1164381643F5723E3F7EC">
    <w:name w:val="9824DB4379B1164381643F5723E3F7EC"/>
    <w:rsid w:val="00E84A3C"/>
  </w:style>
  <w:style w:type="paragraph" w:customStyle="1" w:styleId="0BAA0159D30DFF42A8CBF0F2BDC571EA">
    <w:name w:val="0BAA0159D30DFF42A8CBF0F2BDC571EA"/>
    <w:rsid w:val="00E84A3C"/>
  </w:style>
  <w:style w:type="paragraph" w:customStyle="1" w:styleId="249F6BC38D2774429EEAD589D1716269">
    <w:name w:val="249F6BC38D2774429EEAD589D1716269"/>
    <w:rsid w:val="00E84A3C"/>
  </w:style>
  <w:style w:type="paragraph" w:customStyle="1" w:styleId="26046BED20E68048A5283AEC943E5651">
    <w:name w:val="26046BED20E68048A5283AEC943E5651"/>
    <w:rsid w:val="00E84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{32134570-CF26-0C4B-9641-914AAC7FE00D}tf11819105.dotx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2020-03-08T09:30:00Z</dcterms:created>
  <dcterms:modified xsi:type="dcterms:W3CDTF">2020-03-23T07:13:00Z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